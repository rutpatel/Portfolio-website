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E8D86" w14:textId="77777777" w:rsidR="000E1C20" w:rsidRPr="000E1C20" w:rsidRDefault="000E1C20" w:rsidP="000E1C20">
      <w:pPr>
        <w:spacing w:after="0" w:line="240" w:lineRule="auto"/>
        <w:ind w:left="-270" w:right="-180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color w:val="000000"/>
          <w:sz w:val="60"/>
          <w:szCs w:val="60"/>
          <w:lang w:eastAsia="en-US"/>
        </w:rPr>
        <w:t>Rut Patel</w:t>
      </w:r>
    </w:p>
    <w:p w14:paraId="7CC83288" w14:textId="77777777" w:rsidR="000E1C20" w:rsidRPr="000E1C20" w:rsidRDefault="000E1C20" w:rsidP="000E1C20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color w:val="000000"/>
          <w:sz w:val="20"/>
          <w:szCs w:val="20"/>
          <w:lang w:eastAsia="en-US"/>
        </w:rPr>
        <w:t xml:space="preserve">34, Rockview avenue.   |   Hamilton, Wisconsin L9A5E2   |   </w:t>
      </w:r>
      <w:r w:rsidRPr="000E1C20">
        <w:rPr>
          <w:rFonts w:ascii="Arial" w:hAnsi="Arial" w:cs="Arial"/>
          <w:color w:val="000000"/>
          <w:lang w:eastAsia="en-US"/>
        </w:rPr>
        <w:t> </w:t>
      </w:r>
      <w:hyperlink r:id="rId7" w:history="1">
        <w:r w:rsidRPr="000E1C20">
          <w:rPr>
            <w:rFonts w:ascii="Calibri" w:hAnsi="Calibri" w:cs="Times New Roman"/>
            <w:color w:val="000099"/>
            <w:sz w:val="20"/>
            <w:szCs w:val="20"/>
            <w:u w:val="single"/>
            <w:lang w:eastAsia="en-US"/>
          </w:rPr>
          <w:t>itsrutpatel@gmail.com</w:t>
        </w:r>
      </w:hyperlink>
      <w:r w:rsidRPr="000E1C20">
        <w:rPr>
          <w:rFonts w:ascii="Arial" w:hAnsi="Arial" w:cs="Arial"/>
          <w:color w:val="000000"/>
          <w:lang w:eastAsia="en-US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  <w:lang w:eastAsia="en-US"/>
        </w:rPr>
        <w:t xml:space="preserve">  |  519502197 </w:t>
      </w:r>
      <w:r w:rsidRPr="000E1C20">
        <w:rPr>
          <w:rFonts w:ascii="Calibri" w:hAnsi="Calibri" w:cs="Times New Roman"/>
          <w:color w:val="000000"/>
          <w:sz w:val="20"/>
          <w:szCs w:val="20"/>
          <w:lang w:eastAsia="en-US"/>
        </w:rPr>
        <w:t>|</w:t>
      </w:r>
      <w:r>
        <w:rPr>
          <w:rFonts w:ascii="Calibri" w:hAnsi="Calibri" w:cs="Times New Roman"/>
          <w:color w:val="000000"/>
          <w:sz w:val="20"/>
          <w:szCs w:val="20"/>
          <w:lang w:eastAsia="en-US"/>
        </w:rPr>
        <w:t xml:space="preserve"> </w:t>
      </w:r>
      <w:hyperlink r:id="rId8" w:history="1">
        <w:r w:rsidRPr="000E1C20">
          <w:rPr>
            <w:rFonts w:ascii="Calibri" w:hAnsi="Calibri" w:cs="Times New Roman"/>
            <w:color w:val="1155CC"/>
            <w:sz w:val="20"/>
            <w:szCs w:val="20"/>
            <w:u w:val="single"/>
            <w:lang w:eastAsia="en-US"/>
          </w:rPr>
          <w:t>www.rutpatel.com</w:t>
        </w:r>
      </w:hyperlink>
      <w:r w:rsidRPr="000E1C20">
        <w:rPr>
          <w:rFonts w:ascii="Calibri" w:hAnsi="Calibri" w:cs="Times New Roman"/>
          <w:color w:val="000000"/>
          <w:sz w:val="20"/>
          <w:szCs w:val="20"/>
          <w:lang w:eastAsia="en-US"/>
        </w:rPr>
        <w:t xml:space="preserve"> | Github: github.com/rutdp |  </w:t>
      </w:r>
    </w:p>
    <w:p w14:paraId="274777FB" w14:textId="77777777" w:rsidR="000E1C20" w:rsidRPr="000E1C20" w:rsidRDefault="000E1C20" w:rsidP="000E1C20">
      <w:pPr>
        <w:pStyle w:val="Heading1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0E1C20">
        <w:rPr>
          <w:lang w:eastAsia="en-US"/>
        </w:rPr>
        <w:t>SKILLS</w:t>
      </w:r>
    </w:p>
    <w:p w14:paraId="7BD2934C" w14:textId="77777777" w:rsidR="000E1C20" w:rsidRPr="000E1C20" w:rsidRDefault="000E1C20" w:rsidP="000E1C20">
      <w:pPr>
        <w:pStyle w:val="Heading1"/>
        <w:rPr>
          <w:rFonts w:ascii="Times New Roman" w:hAnsi="Times New Roman"/>
          <w:color w:val="auto"/>
          <w:sz w:val="22"/>
          <w:lang w:eastAsia="en-US"/>
        </w:rPr>
      </w:pPr>
      <w:r w:rsidRPr="000E1C20">
        <w:rPr>
          <w:sz w:val="22"/>
          <w:lang w:eastAsia="en-US"/>
        </w:rPr>
        <w:t>EXPERIENCE WITH:</w:t>
      </w:r>
    </w:p>
    <w:p w14:paraId="5869D6E0" w14:textId="77777777" w:rsidR="000E1C20" w:rsidRPr="000E1C20" w:rsidRDefault="000E1C20" w:rsidP="000E1C20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 HTML/HTML5, CSS/CSS3.</w:t>
      </w:r>
    </w:p>
    <w:p w14:paraId="6F652A69" w14:textId="77777777" w:rsidR="000E1C20" w:rsidRPr="000E1C20" w:rsidRDefault="000E1C20" w:rsidP="000E1C20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-&gt;Bootstrap</w:t>
      </w:r>
    </w:p>
    <w:p w14:paraId="1718F296" w14:textId="77777777" w:rsidR="000E1C20" w:rsidRPr="000E1C20" w:rsidRDefault="000E1C20" w:rsidP="000E1C20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-&gt;Wordpress</w:t>
      </w:r>
    </w:p>
    <w:p w14:paraId="331F2276" w14:textId="77777777" w:rsidR="000E1C20" w:rsidRPr="000E1C20" w:rsidRDefault="000E1C20" w:rsidP="000E1C20">
      <w:pPr>
        <w:numPr>
          <w:ilvl w:val="0"/>
          <w:numId w:val="11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-&gt;Photoshop/Illustrator.</w:t>
      </w:r>
    </w:p>
    <w:p w14:paraId="4C79C4A9" w14:textId="77777777" w:rsidR="000E1C20" w:rsidRPr="000E1C20" w:rsidRDefault="000E1C20" w:rsidP="000E1C20">
      <w:pPr>
        <w:spacing w:after="0" w:line="240" w:lineRule="auto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b/>
          <w:lang w:eastAsia="en-US"/>
        </w:rPr>
        <w:t>FAMILIAR WITH:</w:t>
      </w:r>
    </w:p>
    <w:p w14:paraId="767A5F48" w14:textId="77777777" w:rsidR="000E1C20" w:rsidRPr="000E1C20" w:rsidRDefault="000E1C20" w:rsidP="000E1C20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 Javascript</w:t>
      </w:r>
    </w:p>
    <w:p w14:paraId="4FA64FD5" w14:textId="77777777" w:rsidR="000E1C20" w:rsidRPr="000E1C20" w:rsidRDefault="000E1C20" w:rsidP="000E1C20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lang w:eastAsia="en-US"/>
        </w:rPr>
      </w:pPr>
      <w:r w:rsidRPr="000E1C20">
        <w:rPr>
          <w:rFonts w:ascii="Calibri" w:hAnsi="Calibri" w:cs="Arial"/>
          <w:color w:val="000000"/>
          <w:sz w:val="20"/>
          <w:szCs w:val="20"/>
          <w:lang w:eastAsia="en-US"/>
        </w:rPr>
        <w:t>-&gt; MYSQL</w:t>
      </w:r>
    </w:p>
    <w:p w14:paraId="3A516FD4" w14:textId="77777777" w:rsidR="000E1C20" w:rsidRPr="000E1C20" w:rsidRDefault="000E1C20" w:rsidP="000E1C20">
      <w:pPr>
        <w:pStyle w:val="Heading1"/>
        <w:rPr>
          <w:rFonts w:ascii="Arial" w:hAnsi="Arial"/>
          <w:sz w:val="22"/>
          <w:lang w:eastAsia="en-US"/>
        </w:rPr>
      </w:pPr>
      <w:r w:rsidRPr="000E1C20">
        <w:rPr>
          <w:lang w:eastAsia="en-US"/>
        </w:rPr>
        <w:t>WORK EXPERIENCE:</w:t>
      </w:r>
    </w:p>
    <w:p w14:paraId="613BDC80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E31C92">
        <w:rPr>
          <w:rStyle w:val="Heading2Char"/>
          <w:rFonts w:eastAsiaTheme="minorHAnsi"/>
        </w:rPr>
        <w:t>Shriji Developers</w:t>
      </w:r>
      <w:r w:rsidRPr="000E1C20">
        <w:rPr>
          <w:rStyle w:val="Heading1Char"/>
          <w:sz w:val="22"/>
          <w:lang w:eastAsia="en-US"/>
        </w:rPr>
        <w:t xml:space="preserve"> </w:t>
      </w:r>
      <w:r w:rsidRPr="000E1C20">
        <w:rPr>
          <w:rFonts w:ascii="Calibri" w:hAnsi="Calibri" w:cs="Times New Roman"/>
          <w:b/>
          <w:bCs/>
          <w:color w:val="000000"/>
          <w:sz w:val="24"/>
          <w:szCs w:val="24"/>
          <w:lang w:eastAsia="en-US"/>
        </w:rPr>
        <w:t>(www.shrijidevelopers.com)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Calibri" w:hAnsi="Calibri" w:cs="Times New Roman"/>
          <w:color w:val="000000"/>
          <w:sz w:val="24"/>
          <w:szCs w:val="24"/>
          <w:lang w:eastAsia="en-US"/>
        </w:rPr>
        <w:t>India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 xml:space="preserve">, [A Real Estate company] 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> 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        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 June 2015 - September 2015</w:t>
      </w:r>
    </w:p>
    <w:p w14:paraId="5086F516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>Web Developer (Intern)</w:t>
      </w:r>
    </w:p>
    <w:p w14:paraId="64753DFB" w14:textId="77777777" w:rsidR="000E1C20" w:rsidRPr="000E1C20" w:rsidRDefault="000E1C20" w:rsidP="000E1C20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Made www.shrijidevelopers.com from scratch, single-handedly.</w:t>
      </w:r>
    </w:p>
    <w:p w14:paraId="00D7C318" w14:textId="77777777" w:rsidR="000E1C20" w:rsidRPr="000E1C20" w:rsidRDefault="000E1C20" w:rsidP="000E1C20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Made the website responsive using media queries.</w:t>
      </w:r>
    </w:p>
    <w:p w14:paraId="70641B53" w14:textId="77777777" w:rsidR="000E1C20" w:rsidRPr="000E1C20" w:rsidRDefault="000E1C20" w:rsidP="000E1C20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Company has been contacted by ~ 950 clients via website, increasing their turnover by 25%.</w:t>
      </w:r>
    </w:p>
    <w:p w14:paraId="4B79346A" w14:textId="77777777" w:rsidR="000E1C20" w:rsidRPr="000E1C20" w:rsidRDefault="000E1C20" w:rsidP="000E1C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03DCB63B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E31C92">
        <w:rPr>
          <w:rStyle w:val="Heading2Char"/>
          <w:rFonts w:eastAsiaTheme="minorHAnsi"/>
        </w:rPr>
        <w:t>Purva Couture</w:t>
      </w:r>
      <w:r w:rsidRPr="000E1C20">
        <w:rPr>
          <w:rStyle w:val="Heading1Char"/>
          <w:sz w:val="22"/>
          <w:lang w:eastAsia="en-US"/>
        </w:rPr>
        <w:t xml:space="preserve"> </w:t>
      </w:r>
      <w:r w:rsidRPr="000E1C20">
        <w:rPr>
          <w:rFonts w:ascii="Calibri" w:hAnsi="Calibri" w:cs="Times New Roman"/>
          <w:b/>
          <w:bCs/>
          <w:color w:val="000000"/>
          <w:sz w:val="24"/>
          <w:szCs w:val="24"/>
          <w:lang w:eastAsia="en-US"/>
        </w:rPr>
        <w:t>(www.purvacouture.com)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 xml:space="preserve">  India , [A very famous Designer Studio] 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> 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        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 September 2015 - October 2015</w:t>
      </w:r>
    </w:p>
    <w:p w14:paraId="4547A23E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>UI Developer (Intern)</w:t>
      </w:r>
    </w:p>
    <w:p w14:paraId="6827EFD3" w14:textId="77777777" w:rsidR="000E1C20" w:rsidRPr="000E1C20" w:rsidRDefault="000E1C20" w:rsidP="000E1C20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Made a stunning website for a very famous designer studio from scratch along with my friend.</w:t>
      </w:r>
    </w:p>
    <w:p w14:paraId="5F28608B" w14:textId="77777777" w:rsidR="000E1C20" w:rsidRPr="000E1C20" w:rsidRDefault="000E1C20" w:rsidP="000E1C20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Did most of the html/css coding.</w:t>
      </w:r>
    </w:p>
    <w:p w14:paraId="2B0CAE1B" w14:textId="77777777" w:rsidR="000E1C20" w:rsidRPr="000E1C20" w:rsidRDefault="000E1C20" w:rsidP="000E1C20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Played a big role in enhancing UI/UX (also used photoshop/Illustrator and bootstrap).</w:t>
      </w:r>
    </w:p>
    <w:p w14:paraId="20801415" w14:textId="77777777" w:rsidR="000E1C20" w:rsidRPr="000E1C20" w:rsidRDefault="000E1C20" w:rsidP="000E1C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6C8F2E09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E31C92">
        <w:rPr>
          <w:rStyle w:val="Heading2Char"/>
          <w:rFonts w:eastAsiaTheme="minorHAnsi"/>
        </w:rPr>
        <w:t xml:space="preserve">NINJA MEMORY! 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January 2016 - January 2016</w:t>
      </w:r>
    </w:p>
    <w:p w14:paraId="4BE60941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 xml:space="preserve">GAME (Javascript) </w:t>
      </w:r>
    </w:p>
    <w:p w14:paraId="52FDD15D" w14:textId="77777777" w:rsidR="000E1C20" w:rsidRPr="000E1C20" w:rsidRDefault="000E1C20" w:rsidP="000E1C20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A 3-Level game made with Javascript.</w:t>
      </w:r>
    </w:p>
    <w:p w14:paraId="6E55B2F3" w14:textId="77777777" w:rsidR="000E1C20" w:rsidRPr="000E1C20" w:rsidRDefault="000E1C20" w:rsidP="000E1C20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Enhanced UI/UX of the game with HTML5/CSS3.</w:t>
      </w:r>
    </w:p>
    <w:p w14:paraId="68BF1022" w14:textId="77777777" w:rsidR="000E1C20" w:rsidRPr="000E1C20" w:rsidRDefault="000E1C20" w:rsidP="000E1C20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hAnsi="Calibri" w:cs="Times New Roman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Can be found at www.rutpatel.com.</w:t>
      </w:r>
    </w:p>
    <w:p w14:paraId="04DACBEF" w14:textId="77777777" w:rsidR="000E1C20" w:rsidRPr="000E1C20" w:rsidRDefault="000E1C20" w:rsidP="000E1C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58CE52A9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E31C92">
        <w:rPr>
          <w:rStyle w:val="Heading2Char"/>
          <w:rFonts w:eastAsiaTheme="minorHAnsi"/>
        </w:rPr>
        <w:t>www.rutpatel.com     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December 2015 - March 2016</w:t>
      </w:r>
    </w:p>
    <w:p w14:paraId="7E45F821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>Portfolio Website</w:t>
      </w:r>
    </w:p>
    <w:p w14:paraId="5D4D08EA" w14:textId="77777777" w:rsidR="000E1C20" w:rsidRPr="000E1C20" w:rsidRDefault="000E1C20" w:rsidP="000E1C20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Created my own portfolio website with the best use of CSS3 animations,, CSS3 transformations, HTML5 and Javascript.</w:t>
      </w:r>
    </w:p>
    <w:p w14:paraId="6F5BEDD2" w14:textId="77777777" w:rsidR="000E1C20" w:rsidRPr="000E1C20" w:rsidRDefault="000E1C20" w:rsidP="000E1C20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Calibri" w:hAnsi="Calibri" w:cs="Arial"/>
          <w:color w:val="000000"/>
          <w:sz w:val="24"/>
          <w:szCs w:val="24"/>
          <w:lang w:eastAsia="en-US"/>
        </w:rPr>
        <w:t>Made it Responsive (using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 xml:space="preserve"> CSS media queries and some Javascript)..</w:t>
      </w:r>
    </w:p>
    <w:p w14:paraId="34BF71F3" w14:textId="77777777" w:rsidR="000E1C20" w:rsidRPr="000E1C20" w:rsidRDefault="000E1C20" w:rsidP="000E1C20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Place where I have been updating my projects regularly.</w:t>
      </w:r>
    </w:p>
    <w:p w14:paraId="2F83370B" w14:textId="77777777" w:rsidR="000E1C20" w:rsidRPr="00E31C92" w:rsidRDefault="000E1C20" w:rsidP="00E31C92">
      <w:pPr>
        <w:pStyle w:val="Heading2"/>
      </w:pPr>
    </w:p>
    <w:p w14:paraId="57E36A93" w14:textId="77777777" w:rsidR="000E1C20" w:rsidRPr="000E1C20" w:rsidRDefault="000E1C20" w:rsidP="00E31C92">
      <w:pPr>
        <w:pStyle w:val="Heading2"/>
      </w:pPr>
      <w:r w:rsidRPr="00E31C92">
        <w:rPr>
          <w:rStyle w:val="Heading1Char"/>
          <w:b/>
          <w:sz w:val="22"/>
        </w:rPr>
        <w:t>AMAZON affiliated website</w:t>
      </w:r>
      <w:r w:rsidRPr="00E31C92">
        <w:t xml:space="preserve">         </w:t>
      </w:r>
      <w:r w:rsidRPr="000E1C20">
        <w:rPr>
          <w:rFonts w:ascii="Calibri" w:hAnsi="Calibri"/>
          <w:color w:val="000000"/>
        </w:rPr>
        <w:t>February 2016 - Present</w:t>
      </w:r>
    </w:p>
    <w:p w14:paraId="4A7C717A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>Working on...</w:t>
      </w:r>
    </w:p>
    <w:p w14:paraId="231A3AA0" w14:textId="598AF4BD" w:rsidR="000E1C20" w:rsidRPr="000E1C20" w:rsidRDefault="000E1C20" w:rsidP="000E1C20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Currently working on a website with an a</w:t>
      </w:r>
      <w:r w:rsidR="00E31C92">
        <w:rPr>
          <w:rFonts w:ascii="Calibri" w:hAnsi="Calibri" w:cs="Arial"/>
          <w:color w:val="000000"/>
          <w:sz w:val="24"/>
          <w:szCs w:val="24"/>
          <w:lang w:eastAsia="en-US"/>
        </w:rPr>
        <w:t>im of affiliating it with AMAZON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.</w:t>
      </w:r>
    </w:p>
    <w:p w14:paraId="4047D5C8" w14:textId="77777777" w:rsidR="000E1C20" w:rsidRPr="000E1C20" w:rsidRDefault="000E1C20" w:rsidP="000E1C20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Can earn up to 5% of commission if a customer goes to amazon via my website and buys something.</w:t>
      </w:r>
    </w:p>
    <w:p w14:paraId="1EE12257" w14:textId="77777777" w:rsidR="000E1C20" w:rsidRPr="000E1C20" w:rsidRDefault="000E1C20" w:rsidP="000E1C2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3DEF1E6D" w14:textId="77777777" w:rsidR="000E1C20" w:rsidRPr="000E1C20" w:rsidRDefault="000E1C20" w:rsidP="000E1C20">
      <w:pPr>
        <w:pStyle w:val="Heading1"/>
        <w:rPr>
          <w:rFonts w:ascii="Times New Roman" w:hAnsi="Times New Roman"/>
          <w:color w:val="auto"/>
          <w:lang w:eastAsia="en-US"/>
        </w:rPr>
      </w:pPr>
      <w:r w:rsidRPr="000E1C20">
        <w:rPr>
          <w:lang w:eastAsia="en-US"/>
        </w:rPr>
        <w:t>EDUCATION</w:t>
      </w:r>
    </w:p>
    <w:p w14:paraId="196F05A1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Calibri" w:hAnsi="Calibri" w:cs="Times New Roman"/>
          <w:b/>
          <w:bCs/>
          <w:color w:val="000000"/>
          <w:sz w:val="24"/>
          <w:szCs w:val="24"/>
          <w:lang w:eastAsia="en-US"/>
        </w:rPr>
        <w:t>University of Waterloo</w:t>
      </w:r>
      <w:r w:rsidRPr="000E1C20">
        <w:rPr>
          <w:rFonts w:ascii="Arial" w:hAnsi="Arial" w:cs="Arial"/>
          <w:color w:val="000000"/>
          <w:sz w:val="24"/>
          <w:szCs w:val="24"/>
          <w:lang w:eastAsia="en-US"/>
        </w:rPr>
        <w:t xml:space="preserve"> </w:t>
      </w:r>
      <w:r w:rsidRPr="000E1C20">
        <w:rPr>
          <w:rFonts w:ascii="Calibri" w:hAnsi="Calibri" w:cs="Times New Roman"/>
          <w:color w:val="000000"/>
          <w:sz w:val="24"/>
          <w:szCs w:val="24"/>
          <w:lang w:eastAsia="en-US"/>
        </w:rPr>
        <w:t>  Waterloo</w:t>
      </w:r>
      <w:r>
        <w:rPr>
          <w:rFonts w:ascii="Calibri" w:hAnsi="Calibri" w:cs="Times New Roman"/>
          <w:color w:val="000000"/>
          <w:sz w:val="24"/>
          <w:szCs w:val="24"/>
          <w:lang w:eastAsia="en-US"/>
        </w:rPr>
        <w:t>, Ontario.  </w:t>
      </w:r>
    </w:p>
    <w:p w14:paraId="5337B6A5" w14:textId="77777777" w:rsidR="000E1C20" w:rsidRDefault="000E1C20" w:rsidP="000E1C20">
      <w:pPr>
        <w:spacing w:after="0" w:line="240" w:lineRule="auto"/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</w:pPr>
      <w:r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 xml:space="preserve">1B </w:t>
      </w:r>
      <w:r w:rsidRPr="000E1C20">
        <w:rPr>
          <w:rFonts w:ascii="Calibri" w:hAnsi="Calibri" w:cs="Times New Roman"/>
          <w:i/>
          <w:iCs/>
          <w:color w:val="000000"/>
          <w:sz w:val="24"/>
          <w:szCs w:val="24"/>
          <w:lang w:eastAsia="en-US"/>
        </w:rPr>
        <w:t>Bachelors in Computer Science, GPA [GPA needed]</w:t>
      </w:r>
    </w:p>
    <w:p w14:paraId="1B66CAE2" w14:textId="77777777" w:rsidR="000E1C20" w:rsidRPr="000E1C20" w:rsidRDefault="000E1C20" w:rsidP="000E1C20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eastAsia="en-US"/>
        </w:rPr>
      </w:pPr>
    </w:p>
    <w:p w14:paraId="51820C01" w14:textId="77777777" w:rsidR="000E1C20" w:rsidRPr="000E1C20" w:rsidRDefault="000E1C20" w:rsidP="000E1C20">
      <w:pPr>
        <w:pStyle w:val="Heading1"/>
        <w:rPr>
          <w:rFonts w:ascii="Times New Roman" w:hAnsi="Times New Roman" w:cs="Times New Roman"/>
          <w:color w:val="auto"/>
          <w:lang w:eastAsia="en-US"/>
        </w:rPr>
      </w:pPr>
      <w:r w:rsidRPr="000E1C20">
        <w:rPr>
          <w:lang w:eastAsia="en-US"/>
        </w:rPr>
        <w:t>AWARDS</w:t>
      </w:r>
      <w:r w:rsidRPr="000E1C20">
        <w:rPr>
          <w:rFonts w:ascii="Calibri" w:hAnsi="Calibri" w:cs="Times New Roman"/>
          <w:lang w:eastAsia="en-US"/>
        </w:rPr>
        <w:t>:</w:t>
      </w:r>
    </w:p>
    <w:p w14:paraId="05135C48" w14:textId="77777777" w:rsidR="000E1C20" w:rsidRPr="000E1C20" w:rsidRDefault="000E1C20" w:rsidP="000E1C2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Received U</w:t>
      </w:r>
      <w:r>
        <w:rPr>
          <w:rFonts w:ascii="Calibri" w:hAnsi="Calibri" w:cs="Arial"/>
          <w:color w:val="000000"/>
          <w:sz w:val="24"/>
          <w:szCs w:val="24"/>
          <w:lang w:eastAsia="en-US"/>
        </w:rPr>
        <w:t>niversity of W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aterloo's President Scholarship upon admission.</w:t>
      </w:r>
    </w:p>
    <w:p w14:paraId="52C7E86F" w14:textId="05285832" w:rsidR="000E1C20" w:rsidRPr="000E1C20" w:rsidRDefault="00E31C92" w:rsidP="000E1C2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Calibri" w:hAnsi="Calibri" w:cs="Arial"/>
          <w:color w:val="000000"/>
          <w:sz w:val="24"/>
          <w:szCs w:val="24"/>
          <w:lang w:eastAsia="en-US"/>
        </w:rPr>
        <w:t>Got a bike worth $3</w:t>
      </w:r>
      <w:r w:rsidR="000E1C20" w:rsidRPr="000E1C20">
        <w:rPr>
          <w:rFonts w:ascii="Calibri" w:hAnsi="Calibri" w:cs="Arial"/>
          <w:color w:val="000000"/>
          <w:sz w:val="24"/>
          <w:szCs w:val="24"/>
          <w:lang w:eastAsia="en-US"/>
        </w:rPr>
        <w:t>000 by Shriji Developers in return.</w:t>
      </w:r>
    </w:p>
    <w:p w14:paraId="5A2CBF97" w14:textId="77777777" w:rsidR="000E1C20" w:rsidRPr="000E1C20" w:rsidRDefault="000E1C20" w:rsidP="000E1C2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Played for my country 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 xml:space="preserve">as a Captain in U-17 South-asian games </w:t>
      </w: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-2014 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(soccer)</w:t>
      </w: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 (outstanding leadership/teamwork abilities)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.</w:t>
      </w:r>
    </w:p>
    <w:p w14:paraId="01BEF8D3" w14:textId="7BD5842B" w:rsidR="000E1C20" w:rsidRPr="000E1C20" w:rsidRDefault="000E1C20" w:rsidP="000E1C2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Won the National </w:t>
      </w:r>
      <w:r w:rsidR="00E31C92">
        <w:rPr>
          <w:rFonts w:ascii="Calibri" w:hAnsi="Calibri" w:cs="Arial"/>
          <w:color w:val="000000"/>
          <w:sz w:val="24"/>
          <w:szCs w:val="24"/>
          <w:lang w:eastAsia="en-US"/>
        </w:rPr>
        <w:t>Soccer Championship’</w:t>
      </w:r>
      <w:r>
        <w:rPr>
          <w:rFonts w:ascii="Calibri" w:hAnsi="Calibri" w:cs="Arial"/>
          <w:color w:val="000000"/>
          <w:sz w:val="24"/>
          <w:szCs w:val="24"/>
          <w:lang w:eastAsia="en-US"/>
        </w:rPr>
        <w:t>2014</w:t>
      </w:r>
      <w:r w:rsidRPr="000E1C20">
        <w:rPr>
          <w:rFonts w:ascii="Calibri" w:hAnsi="Calibri" w:cs="Arial"/>
          <w:color w:val="000000"/>
          <w:sz w:val="24"/>
          <w:szCs w:val="24"/>
          <w:lang w:eastAsia="en-US"/>
        </w:rPr>
        <w:t>.</w:t>
      </w:r>
    </w:p>
    <w:p w14:paraId="165C5886" w14:textId="2BF5EE98" w:rsidR="000E1C20" w:rsidRPr="000E1C20" w:rsidRDefault="00E31C92" w:rsidP="000E1C20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Arial" w:hAnsi="Arial" w:cs="Arial"/>
          <w:color w:val="000000"/>
          <w:sz w:val="24"/>
          <w:szCs w:val="24"/>
          <w:lang w:eastAsia="en-US"/>
        </w:rPr>
      </w:pP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Best </w:t>
      </w:r>
      <w:r w:rsidR="000E1C20" w:rsidRPr="000E1C20">
        <w:rPr>
          <w:rFonts w:ascii="Calibri" w:hAnsi="Calibri" w:cs="Arial"/>
          <w:color w:val="000000"/>
          <w:sz w:val="24"/>
          <w:szCs w:val="24"/>
          <w:lang w:eastAsia="en-US"/>
        </w:rPr>
        <w:t>All-rounder boy of the School</w:t>
      </w:r>
      <w:r>
        <w:rPr>
          <w:rFonts w:ascii="Calibri" w:hAnsi="Calibri" w:cs="Arial"/>
          <w:color w:val="000000"/>
          <w:sz w:val="24"/>
          <w:szCs w:val="24"/>
          <w:lang w:eastAsia="en-US"/>
        </w:rPr>
        <w:t xml:space="preserve"> (~1300 students)</w:t>
      </w:r>
      <w:bookmarkStart w:id="0" w:name="_GoBack"/>
      <w:bookmarkEnd w:id="0"/>
      <w:r w:rsidR="000E1C20" w:rsidRPr="000E1C20">
        <w:rPr>
          <w:rFonts w:ascii="Calibri" w:hAnsi="Calibri" w:cs="Arial"/>
          <w:color w:val="000000"/>
          <w:sz w:val="24"/>
          <w:szCs w:val="24"/>
          <w:lang w:eastAsia="en-US"/>
        </w:rPr>
        <w:t>, twice (2014, 2015).</w:t>
      </w:r>
    </w:p>
    <w:p w14:paraId="6FBCC40D" w14:textId="77777777" w:rsidR="000E1C20" w:rsidRPr="000E1C20" w:rsidRDefault="000E1C20" w:rsidP="000E1C20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0E1C2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br/>
      </w:r>
    </w:p>
    <w:p w14:paraId="37BA207B" w14:textId="77777777" w:rsidR="00635F19" w:rsidRDefault="00635F19" w:rsidP="000E1C20">
      <w:pPr>
        <w:pStyle w:val="Name"/>
      </w:pPr>
    </w:p>
    <w:sectPr w:rsidR="00635F19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59350" w14:textId="77777777" w:rsidR="003446A6" w:rsidRDefault="003446A6">
      <w:pPr>
        <w:spacing w:after="0" w:line="240" w:lineRule="auto"/>
      </w:pPr>
      <w:r>
        <w:separator/>
      </w:r>
    </w:p>
  </w:endnote>
  <w:endnote w:type="continuationSeparator" w:id="0">
    <w:p w14:paraId="7866D909" w14:textId="77777777" w:rsidR="003446A6" w:rsidRDefault="0034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A5ABE7" w14:textId="77777777" w:rsidR="00635F19" w:rsidRDefault="003446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C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D4BD5" w14:textId="77777777" w:rsidR="003446A6" w:rsidRDefault="003446A6">
      <w:pPr>
        <w:spacing w:after="0" w:line="240" w:lineRule="auto"/>
      </w:pPr>
      <w:r>
        <w:separator/>
      </w:r>
    </w:p>
  </w:footnote>
  <w:footnote w:type="continuationSeparator" w:id="0">
    <w:p w14:paraId="028F2BC2" w14:textId="77777777" w:rsidR="003446A6" w:rsidRDefault="0034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19AADF" w14:textId="77777777" w:rsidR="00635F19" w:rsidRDefault="003446A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4454D2" wp14:editId="6B76C21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41DA3BD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9EBFA" w14:textId="77777777" w:rsidR="00635F19" w:rsidRDefault="003446A6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6021B31" wp14:editId="59DA116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C254A53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F671CA"/>
    <w:multiLevelType w:val="multilevel"/>
    <w:tmpl w:val="682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C4569"/>
    <w:multiLevelType w:val="multilevel"/>
    <w:tmpl w:val="214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165468"/>
    <w:multiLevelType w:val="multilevel"/>
    <w:tmpl w:val="C03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A77B13"/>
    <w:multiLevelType w:val="multilevel"/>
    <w:tmpl w:val="B0D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3517C4"/>
    <w:multiLevelType w:val="multilevel"/>
    <w:tmpl w:val="DD1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777AAD"/>
    <w:multiLevelType w:val="multilevel"/>
    <w:tmpl w:val="436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7E295F"/>
    <w:multiLevelType w:val="multilevel"/>
    <w:tmpl w:val="A90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5E06C8"/>
    <w:multiLevelType w:val="multilevel"/>
    <w:tmpl w:val="984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7"/>
  </w:num>
  <w:num w:numId="14">
    <w:abstractNumId w:val="14"/>
  </w:num>
  <w:num w:numId="15">
    <w:abstractNumId w:val="13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20"/>
    <w:rsid w:val="000E1C20"/>
    <w:rsid w:val="003446A6"/>
    <w:rsid w:val="00635F19"/>
    <w:rsid w:val="00E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0C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C92"/>
    <w:pPr>
      <w:keepNext/>
      <w:keepLines/>
      <w:spacing w:before="220" w:after="80"/>
      <w:contextualSpacing/>
      <w:outlineLvl w:val="1"/>
    </w:pPr>
    <w:rPr>
      <w:rFonts w:asciiTheme="majorHAnsi" w:eastAsia="Times New Roman" w:hAnsiTheme="majorHAnsi" w:cstheme="majorBidi"/>
      <w:b/>
      <w:i/>
      <w:spacing w:val="21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31C92"/>
    <w:rPr>
      <w:rFonts w:asciiTheme="majorHAnsi" w:eastAsia="Times New Roman" w:hAnsiTheme="majorHAnsi" w:cstheme="majorBidi"/>
      <w:b/>
      <w:i/>
      <w:spacing w:val="2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semiHidden/>
    <w:unhideWhenUsed/>
    <w:rsid w:val="000E1C20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E1C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mail@domain.com" TargetMode="External"/><Relationship Id="rId8" Type="http://schemas.openxmlformats.org/officeDocument/2006/relationships/hyperlink" Target="http://www.rutpate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tpatel/Library/Containers/com.microsoft.Word/Data/Library/Caches/4105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94"/>
    <w:rsid w:val="00A0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A3E3227439F4CBDD54ED34AD69F3D">
    <w:name w:val="016A3E3227439F4CBDD54ED34AD69F3D"/>
  </w:style>
  <w:style w:type="paragraph" w:customStyle="1" w:styleId="34C7744D08FB164EB78386BC8DB18B75">
    <w:name w:val="34C7744D08FB164EB78386BC8DB18B75"/>
  </w:style>
  <w:style w:type="paragraph" w:customStyle="1" w:styleId="F04B4FCEF96D884087562FF816F2E5B2">
    <w:name w:val="F04B4FCEF96D884087562FF816F2E5B2"/>
  </w:style>
  <w:style w:type="paragraph" w:customStyle="1" w:styleId="1BA1364F2AC6CE479C97A8A47138A440">
    <w:name w:val="1BA1364F2AC6CE479C97A8A47138A440"/>
  </w:style>
  <w:style w:type="paragraph" w:customStyle="1" w:styleId="94206B66ED1FB14E9D35AB9C8243A6BC">
    <w:name w:val="94206B66ED1FB14E9D35AB9C8243A6BC"/>
  </w:style>
  <w:style w:type="paragraph" w:customStyle="1" w:styleId="E03511899D7D534A9F64971AA8CF302D">
    <w:name w:val="E03511899D7D534A9F64971AA8CF302D"/>
  </w:style>
  <w:style w:type="paragraph" w:customStyle="1" w:styleId="3DEC9BC80856D24EAD33D3274A788112">
    <w:name w:val="3DEC9BC80856D24EAD33D3274A788112"/>
  </w:style>
  <w:style w:type="paragraph" w:customStyle="1" w:styleId="AAEC54381714044C86394D3D20E7A118">
    <w:name w:val="AAEC54381714044C86394D3D20E7A118"/>
  </w:style>
  <w:style w:type="paragraph" w:customStyle="1" w:styleId="23F95C8AAFBB954F9F6917D11022DA66">
    <w:name w:val="23F95C8AAFBB954F9F6917D11022DA66"/>
  </w:style>
  <w:style w:type="paragraph" w:customStyle="1" w:styleId="E9F0DB27993E5F4BA057D76230B9E1D2">
    <w:name w:val="E9F0DB27993E5F4BA057D76230B9E1D2"/>
  </w:style>
  <w:style w:type="paragraph" w:customStyle="1" w:styleId="9FAECF6CC716864DB3F3F7231FF0479D">
    <w:name w:val="9FAECF6CC716864DB3F3F7231FF0479D"/>
  </w:style>
  <w:style w:type="paragraph" w:customStyle="1" w:styleId="3C0FC9C0E8719C4394FE0A57EC00716C">
    <w:name w:val="3C0FC9C0E8719C4394FE0A57EC00716C"/>
  </w:style>
  <w:style w:type="paragraph" w:customStyle="1" w:styleId="EB6B6D86167B8D4FAB323BA979F60E5C">
    <w:name w:val="EB6B6D86167B8D4FAB323BA979F60E5C"/>
  </w:style>
  <w:style w:type="paragraph" w:customStyle="1" w:styleId="3E3CBF8219EF044D838A91A5F1F05A0B">
    <w:name w:val="3E3CBF8219EF044D838A91A5F1F05A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</TotalTime>
  <Pages>2</Pages>
  <Words>342</Words>
  <Characters>1954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itsrutpatel@gmail.com</dc:creator>
  <cp:keywords/>
  <dc:description/>
  <cp:lastModifiedBy>itsrutpatel@gmail.com</cp:lastModifiedBy>
  <cp:revision>2</cp:revision>
  <dcterms:created xsi:type="dcterms:W3CDTF">2016-02-27T18:27:00Z</dcterms:created>
  <dcterms:modified xsi:type="dcterms:W3CDTF">2016-02-27T18:43:00Z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